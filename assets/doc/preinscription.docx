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2D6" w:rsidRPr="00B672D6" w:rsidRDefault="00AE5880" w:rsidP="00AE5880">
      <w:pPr>
        <w:pStyle w:val="Titre1"/>
        <w:jc w:val="center"/>
      </w:pPr>
      <w:r>
        <w:t>M</w:t>
      </w:r>
      <w:r w:rsidR="00B672D6" w:rsidRPr="00B672D6">
        <w:t>icro-crèche</w:t>
      </w:r>
      <w:r>
        <w:t xml:space="preserve"> - L</w:t>
      </w:r>
      <w:r w:rsidR="00B672D6" w:rsidRPr="00B672D6">
        <w:t>es petites mains en couleurs</w:t>
      </w:r>
    </w:p>
    <w:p w:rsidR="00B672D6" w:rsidRPr="00DD31AB" w:rsidRDefault="00B672D6" w:rsidP="00AE5880">
      <w:pPr>
        <w:spacing w:after="0"/>
        <w:jc w:val="both"/>
        <w:rPr>
          <w:b/>
        </w:rPr>
      </w:pP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19 RUE ROGER SALENGRO</w:t>
      </w:r>
    </w:p>
    <w:p w:rsidR="00B672D6" w:rsidRPr="00DD31AB" w:rsidRDefault="00B672D6" w:rsidP="00AE5880">
      <w:pPr>
        <w:spacing w:after="0"/>
        <w:jc w:val="center"/>
        <w:rPr>
          <w:b/>
        </w:rPr>
      </w:pPr>
      <w:r w:rsidRPr="00DD31AB">
        <w:rPr>
          <w:b/>
        </w:rPr>
        <w:t>62160 BULLY-LES-MINES</w:t>
      </w:r>
    </w:p>
    <w:p w:rsidR="00AE5880" w:rsidRPr="00DD31AB" w:rsidRDefault="00DD31AB" w:rsidP="00DD31AB">
      <w:pPr>
        <w:jc w:val="center"/>
      </w:pPr>
      <w:hyperlink r:id="rId5" w:history="1">
        <w:r w:rsidRPr="00DD31AB">
          <w:rPr>
            <w:rStyle w:val="Lienhypertexte"/>
            <w:color w:val="auto"/>
            <w:u w:val="none"/>
          </w:rPr>
          <w:t>06 74 04 81 27</w:t>
        </w:r>
      </w:hyperlink>
    </w:p>
    <w:p w:rsidR="00B672D6" w:rsidRPr="00DD31AB" w:rsidRDefault="00B672D6" w:rsidP="00AE5880">
      <w:pPr>
        <w:spacing w:after="0"/>
        <w:jc w:val="center"/>
        <w:rPr>
          <w:i/>
        </w:rPr>
      </w:pPr>
      <w:r w:rsidRPr="00DD31AB">
        <w:rPr>
          <w:i/>
        </w:rPr>
        <w:t>microcreche-contact@microcreche-lespetitesmainencouleurs.fr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Ce dossier est une demande de pré</w:t>
      </w:r>
      <w:r>
        <w:t>-</w:t>
      </w:r>
      <w:r w:rsidRPr="00B672D6">
        <w:t>inscription à la micro-crèche.</w:t>
      </w:r>
    </w:p>
    <w:p w:rsidR="00B672D6" w:rsidRPr="00B672D6" w:rsidRDefault="00B672D6" w:rsidP="00AE5880">
      <w:pPr>
        <w:spacing w:after="0"/>
        <w:jc w:val="both"/>
      </w:pPr>
      <w:r w:rsidRPr="00B672D6">
        <w:t>Il est à remplir et à renvoyer par mail ou par courrier.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Veuillez noter que la </w:t>
      </w:r>
      <w:r>
        <w:t>pré-inscription</w:t>
      </w:r>
      <w:r w:rsidRPr="00B672D6">
        <w:t xml:space="preserve"> n’a aucune valeur d’admission définitive.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 xml:space="preserve">La gestionnaire </w:t>
      </w:r>
      <w:r w:rsidRPr="00B672D6">
        <w:t>vous contactera, dans les meilleurs délais, pour confirmer ou non votre inscription, suivant les places disponibles.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En cas d’acceptation, le dossier d’inscription définitive vous sera remis avec la liste complète des pièces à fournir. </w:t>
      </w:r>
    </w:p>
    <w:p w:rsidR="00B672D6" w:rsidRPr="00B672D6" w:rsidRDefault="00B672D6" w:rsidP="00AE5880">
      <w:pPr>
        <w:spacing w:after="0"/>
        <w:jc w:val="both"/>
      </w:pPr>
      <w:r>
        <w:t xml:space="preserve">S’il n’y a pas de place, et </w:t>
      </w:r>
      <w:r w:rsidRPr="00B672D6">
        <w:t>si vous le souhaitez, votre dossier sera mis en attente qu’une place se libère.</w:t>
      </w:r>
    </w:p>
    <w:p w:rsidR="00AE5880" w:rsidRDefault="00B672D6" w:rsidP="00AE5880">
      <w:pPr>
        <w:pStyle w:val="Titre1"/>
      </w:pPr>
      <w:r w:rsidRPr="00B672D6">
        <w:t>Votre enfant</w:t>
      </w:r>
      <w:r w:rsidR="00DD31AB">
        <w:t> :</w:t>
      </w:r>
    </w:p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  <w:r>
        <w:t>Si la grossesse est en cours ne renseignez que les informations déjà connues.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Nom :</w:t>
      </w:r>
    </w:p>
    <w:p w:rsidR="00B672D6" w:rsidRPr="00B672D6" w:rsidRDefault="00B672D6" w:rsidP="00AE5880">
      <w:pPr>
        <w:spacing w:after="0"/>
        <w:jc w:val="both"/>
      </w:pPr>
      <w:r w:rsidRPr="00B672D6">
        <w:t>Prénom :</w:t>
      </w:r>
    </w:p>
    <w:p w:rsidR="00B672D6" w:rsidRPr="00B672D6" w:rsidRDefault="00B672D6" w:rsidP="00AE5880">
      <w:pPr>
        <w:spacing w:after="0"/>
        <w:jc w:val="both"/>
      </w:pPr>
      <w:r w:rsidRPr="00B672D6">
        <w:t>Sexe :</w:t>
      </w:r>
    </w:p>
    <w:p w:rsidR="00DD31AB" w:rsidRPr="00B672D6" w:rsidRDefault="00DD31AB" w:rsidP="00AE5880">
      <w:pPr>
        <w:spacing w:after="0"/>
        <w:jc w:val="both"/>
      </w:pPr>
      <w:r w:rsidRPr="00B672D6">
        <w:t>Date de naissance </w:t>
      </w:r>
      <w:r>
        <w:t>ou d</w:t>
      </w:r>
      <w:r w:rsidRPr="00B672D6">
        <w:t xml:space="preserve">ate prévue de l'accouchement : </w:t>
      </w:r>
      <w:r w:rsidRPr="00B672D6">
        <w:tab/>
      </w:r>
    </w:p>
    <w:p w:rsidR="00DD31AB" w:rsidRPr="00B672D6" w:rsidRDefault="00DD31AB" w:rsidP="00DD31AB">
      <w:pPr>
        <w:spacing w:after="0"/>
        <w:jc w:val="both"/>
      </w:pPr>
      <w:r w:rsidRPr="00B672D6">
        <w:t>Date d'entrée prévue à la micro-crèche</w:t>
      </w:r>
      <w:r>
        <w:t xml:space="preserve">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Dès la naissance, merci de contacter la micro-crèche pour confirmer la demande d’inscription et donner le prénom ainsi que la d</w:t>
      </w:r>
      <w:r w:rsidR="00DD31AB">
        <w:t>ate de naissance de votre enfant</w:t>
      </w:r>
      <w:r w:rsidRPr="00B672D6">
        <w:t>.</w:t>
      </w:r>
      <w:r w:rsidR="00DD31AB" w:rsidRPr="00B672D6">
        <w:t xml:space="preserve"> </w:t>
      </w:r>
    </w:p>
    <w:p w:rsidR="00B672D6" w:rsidRPr="00B672D6" w:rsidRDefault="00B672D6" w:rsidP="00AE5880">
      <w:pPr>
        <w:pStyle w:val="Titre1"/>
      </w:pPr>
      <w:r>
        <w:t xml:space="preserve">Renseignements familiaux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Situation familiale :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Marié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  <w:r w:rsidRPr="00B672D6">
        <w:tab/>
        <w:t xml:space="preserve"> 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Union libre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Pacsé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Divorcé</w:t>
      </w:r>
      <w:r w:rsidR="00DD31AB">
        <w:t>(</w:t>
      </w:r>
      <w:r w:rsidR="00AE5880">
        <w:t>e)</w:t>
      </w:r>
      <w:r w:rsidRPr="00B672D6">
        <w:t>s</w:t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Séparé</w:t>
      </w:r>
      <w:r w:rsidR="00DD31AB">
        <w:t>(</w:t>
      </w:r>
      <w:r w:rsidR="00AE5880">
        <w:t>e)</w:t>
      </w:r>
      <w:r w:rsidRPr="00B672D6">
        <w:t>s</w:t>
      </w:r>
      <w:r w:rsidRPr="00B672D6">
        <w:tab/>
      </w:r>
    </w:p>
    <w:p w:rsid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Célibataire</w:t>
      </w:r>
    </w:p>
    <w:p w:rsidR="00B672D6" w:rsidRPr="00B672D6" w:rsidRDefault="00B672D6" w:rsidP="00AE5880">
      <w:pPr>
        <w:pStyle w:val="Paragraphedeliste"/>
        <w:numPr>
          <w:ilvl w:val="0"/>
          <w:numId w:val="2"/>
        </w:numPr>
        <w:spacing w:after="0"/>
        <w:jc w:val="both"/>
      </w:pPr>
      <w:r w:rsidRPr="00B672D6">
        <w:t>Veuf</w:t>
      </w:r>
      <w:r w:rsidR="00DD31AB">
        <w:t>(</w:t>
      </w:r>
      <w:proofErr w:type="spellStart"/>
      <w:r w:rsidRPr="00B672D6">
        <w:t>ve</w:t>
      </w:r>
      <w:proofErr w:type="spellEnd"/>
      <w:r w:rsidRPr="00B672D6">
        <w:t xml:space="preserve">) </w:t>
      </w:r>
      <w:r w:rsidRPr="00B672D6">
        <w:tab/>
      </w:r>
      <w:r w:rsidRPr="00B672D6">
        <w:tab/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Si vous êtes séparés ou divorcés, qui a la garde de l’enfant ? </w:t>
      </w:r>
      <w:r w:rsidR="00DD31AB">
        <w:t>(Entourez</w:t>
      </w:r>
      <w:r w:rsidRPr="00B672D6">
        <w:t xml:space="preserve"> la case correspondante à votre situation)</w:t>
      </w:r>
    </w:p>
    <w:p w:rsidR="00B672D6" w:rsidRPr="00B672D6" w:rsidRDefault="00B672D6" w:rsidP="00AE5880">
      <w:pPr>
        <w:spacing w:after="0"/>
        <w:jc w:val="both"/>
      </w:pP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Madame</w:t>
      </w:r>
      <w:r w:rsidRPr="00B672D6">
        <w:tab/>
      </w:r>
      <w:r w:rsidRPr="00B672D6">
        <w:tab/>
      </w:r>
    </w:p>
    <w:p w:rsidR="00DD31AB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Monsieur</w:t>
      </w:r>
      <w:r w:rsidRPr="00B672D6">
        <w:tab/>
      </w:r>
      <w:r w:rsidRPr="00B672D6">
        <w:tab/>
        <w:t xml:space="preserve"> </w:t>
      </w:r>
    </w:p>
    <w:p w:rsidR="00B672D6" w:rsidRPr="00B672D6" w:rsidRDefault="00B672D6" w:rsidP="00DD31AB">
      <w:pPr>
        <w:pStyle w:val="Paragraphedeliste"/>
        <w:numPr>
          <w:ilvl w:val="0"/>
          <w:numId w:val="3"/>
        </w:numPr>
        <w:spacing w:after="0"/>
        <w:jc w:val="both"/>
      </w:pPr>
      <w:r w:rsidRPr="00B672D6">
        <w:t>Alternée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7"/>
        <w:gridCol w:w="3840"/>
        <w:gridCol w:w="3793"/>
      </w:tblGrid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Père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AE5880" w:rsidP="00AE5880">
            <w:pPr>
              <w:spacing w:after="0"/>
              <w:jc w:val="center"/>
            </w:pPr>
            <w:r>
              <w:t>Mère</w:t>
            </w: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Prénom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Date de naissance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Adresse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domicile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portable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Téléphone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Email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Profession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AE5880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right"/>
            </w:pPr>
            <w:r w:rsidRPr="00B672D6">
              <w:t>Lieu de travail</w:t>
            </w:r>
          </w:p>
        </w:tc>
        <w:tc>
          <w:tcPr>
            <w:tcW w:w="3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2652EA" w:rsidRDefault="002652EA" w:rsidP="002652EA">
      <w:pPr>
        <w:spacing w:after="0"/>
        <w:jc w:val="both"/>
      </w:pPr>
      <w:r w:rsidRPr="00B672D6">
        <w:t xml:space="preserve">Nom et prénom du responsable légal de l'enfant : </w:t>
      </w:r>
    </w:p>
    <w:p w:rsidR="002652EA" w:rsidRDefault="002652EA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Frère</w:t>
      </w:r>
      <w:r w:rsidR="00DD31AB">
        <w:t xml:space="preserve">(s) et/ou sœur(s) (nom, prénom et </w:t>
      </w:r>
      <w:r w:rsidRPr="00B672D6">
        <w:t>date de naissance) :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pStyle w:val="Titre1"/>
      </w:pPr>
      <w:r>
        <w:t>Souhait de garde 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Jours de garde de l’enfant </w:t>
      </w:r>
      <w:r w:rsidR="00DD31AB">
        <w:t>(Cochez</w:t>
      </w:r>
      <w:r w:rsidRPr="00B672D6">
        <w:t xml:space="preserve"> les jours souhaités) :</w:t>
      </w:r>
    </w:p>
    <w:p w:rsidR="00B672D6" w:rsidRPr="00B672D6" w:rsidRDefault="00B672D6" w:rsidP="00AE5880">
      <w:pPr>
        <w:spacing w:after="0"/>
        <w:jc w:val="both"/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  <w:gridCol w:w="1673"/>
      </w:tblGrid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Matin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Après-midi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proofErr w:type="gramStart"/>
            <w:r w:rsidRPr="00B672D6">
              <w:t>journée</w:t>
            </w:r>
            <w:proofErr w:type="gramEnd"/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DD31AB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Inscri</w:t>
      </w:r>
      <w:r>
        <w:t>vez</w:t>
      </w:r>
      <w:r w:rsidRPr="00B672D6">
        <w:t xml:space="preserve"> les heures d’arrivée et de départ prévisionnelles de l'enfant dans le tableau :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5"/>
        <w:gridCol w:w="1692"/>
        <w:gridCol w:w="1673"/>
      </w:tblGrid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A</w:t>
            </w:r>
            <w:r w:rsidRPr="00B672D6">
              <w:t>rrivée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>
              <w:t>D</w:t>
            </w:r>
            <w:r w:rsidRPr="00B672D6">
              <w:t>épart</w:t>
            </w: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Lundi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Mardi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Mercredi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Jeudi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  <w:tr w:rsidR="00B672D6" w:rsidRPr="00B672D6" w:rsidTr="00BB51B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  <w:r w:rsidRPr="00B672D6">
              <w:t>Vendredi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672D6" w:rsidRPr="00B672D6" w:rsidRDefault="00B672D6" w:rsidP="00AE5880">
            <w:pPr>
              <w:spacing w:after="0"/>
              <w:jc w:val="both"/>
            </w:pPr>
          </w:p>
        </w:tc>
      </w:tr>
    </w:tbl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Indiquer le nombre d’heures par semaine adaptée à vos besoins :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 xml:space="preserve">L’enfant sera donc accueilli pour une durée de : </w:t>
      </w:r>
      <w:r w:rsidR="00DD31AB">
        <w:t xml:space="preserve">     </w:t>
      </w:r>
      <w:r w:rsidRPr="00B672D6">
        <w:t xml:space="preserve"> jour</w:t>
      </w:r>
      <w:r w:rsidR="00DD31AB">
        <w:t>(</w:t>
      </w:r>
      <w:r w:rsidRPr="00B672D6">
        <w:t xml:space="preserve">s) par semaine pour un total de </w:t>
      </w:r>
      <w:r w:rsidR="00DD31AB">
        <w:t xml:space="preserve">    </w:t>
      </w:r>
      <w:r w:rsidRPr="00B672D6">
        <w:t>h/jour.</w:t>
      </w:r>
    </w:p>
    <w:p w:rsidR="00B672D6" w:rsidRDefault="00B672D6" w:rsidP="00AE5880">
      <w:pPr>
        <w:pStyle w:val="Titre1"/>
      </w:pPr>
      <w:r w:rsidRPr="00B672D6">
        <w:t xml:space="preserve">Informations : </w:t>
      </w:r>
    </w:p>
    <w:p w:rsid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>
        <w:t>L</w:t>
      </w:r>
      <w:r w:rsidRPr="00B672D6">
        <w:t>a micro-crèche reste ouverte 49 semaines par an de 7</w:t>
      </w:r>
      <w:r>
        <w:t xml:space="preserve">h00 </w:t>
      </w:r>
      <w:r w:rsidRPr="00B672D6">
        <w:t xml:space="preserve">à </w:t>
      </w:r>
      <w:r>
        <w:t>19</w:t>
      </w:r>
      <w:r w:rsidRPr="00B672D6">
        <w:t>h30</w:t>
      </w:r>
      <w:r>
        <w:t xml:space="preserve">, elle fermera 5 semaines </w:t>
      </w:r>
      <w:r w:rsidRPr="00B672D6">
        <w:t>r</w:t>
      </w:r>
      <w:r>
        <w:t>é</w:t>
      </w:r>
      <w:r w:rsidRPr="00B672D6">
        <w:t>partie comme suit : 1</w:t>
      </w:r>
      <w:r>
        <w:t xml:space="preserve"> </w:t>
      </w:r>
      <w:r w:rsidRPr="00B672D6">
        <w:t>semaine</w:t>
      </w:r>
      <w:r>
        <w:t xml:space="preserve"> </w:t>
      </w:r>
      <w:r w:rsidR="00DD31AB">
        <w:t>(semaine</w:t>
      </w:r>
      <w:r w:rsidRPr="00B672D6">
        <w:t xml:space="preserve"> 51) avant Noël et </w:t>
      </w:r>
      <w:r>
        <w:t xml:space="preserve">reprise </w:t>
      </w:r>
      <w:r w:rsidRPr="00B672D6">
        <w:t xml:space="preserve">le 2 janvier </w:t>
      </w:r>
      <w:r w:rsidR="00DD31AB">
        <w:t>(</w:t>
      </w:r>
      <w:r w:rsidRPr="00B672D6">
        <w:t>en fonction du calendrier). Ces semaines de congés vous seront précisées à l’inscription.</w:t>
      </w:r>
    </w:p>
    <w:p w:rsidR="00B672D6" w:rsidRPr="00B672D6" w:rsidRDefault="00DD31AB" w:rsidP="00AE5880">
      <w:pPr>
        <w:pStyle w:val="Titre1"/>
      </w:pPr>
      <w:r>
        <w:lastRenderedPageBreak/>
        <w:t>F</w:t>
      </w:r>
      <w:r w:rsidR="00B672D6">
        <w:t xml:space="preserve">ormule repas : 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La micro crèche fournira les couches et produit</w:t>
      </w:r>
      <w:r>
        <w:t>s</w:t>
      </w:r>
      <w:r w:rsidRPr="00B672D6">
        <w:t xml:space="preserve"> </w:t>
      </w:r>
      <w:r>
        <w:t>d’hygiène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Les repas, </w:t>
      </w:r>
      <w:r>
        <w:t>le goûter</w:t>
      </w:r>
      <w:r w:rsidRPr="00B672D6">
        <w:t>, collation et dessert</w:t>
      </w:r>
      <w:r>
        <w:t xml:space="preserve"> seront proposés</w:t>
      </w:r>
      <w:r w:rsidRPr="00B672D6">
        <w:t xml:space="preserve"> en supplément pour les parents qui le souhaite</w:t>
      </w:r>
      <w:r>
        <w:t>nt</w:t>
      </w:r>
      <w:r w:rsidRPr="00B672D6">
        <w:t>.</w:t>
      </w:r>
      <w:r>
        <w:t xml:space="preserve"> </w:t>
      </w:r>
      <w:r w:rsidR="00DD31AB">
        <w:t>(</w:t>
      </w:r>
      <w:r w:rsidRPr="00B672D6">
        <w:t>5€ ou 6€ si alimentation personnalisée)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Pour plus de renseignement</w:t>
      </w:r>
      <w:r w:rsidR="00AE5880">
        <w:t>s n’hésitez pas à</w:t>
      </w:r>
      <w:r>
        <w:t xml:space="preserve"> contacter</w:t>
      </w:r>
      <w:r w:rsidRPr="00B672D6">
        <w:t xml:space="preserve"> la </w:t>
      </w:r>
      <w:r>
        <w:t>gestionnaire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  <w:r w:rsidRPr="00B672D6">
        <w:t>Les repas seront livré</w:t>
      </w:r>
      <w:r>
        <w:t>s</w:t>
      </w:r>
      <w:r w:rsidRPr="00B672D6">
        <w:t xml:space="preserve"> tous les jours par notre partenaire </w:t>
      </w:r>
      <w:r w:rsidR="00DD31AB">
        <w:t>« </w:t>
      </w:r>
      <w:proofErr w:type="spellStart"/>
      <w:r w:rsidRPr="00B672D6">
        <w:rPr>
          <w:i/>
        </w:rPr>
        <w:t>Croc'la</w:t>
      </w:r>
      <w:proofErr w:type="spellEnd"/>
      <w:r w:rsidRPr="00B672D6">
        <w:rPr>
          <w:i/>
        </w:rPr>
        <w:t xml:space="preserve"> vie</w:t>
      </w:r>
      <w:r w:rsidR="00DD31AB">
        <w:rPr>
          <w:i/>
        </w:rPr>
        <w:t> »</w:t>
      </w:r>
    </w:p>
    <w:p w:rsidR="00B672D6" w:rsidRPr="00B672D6" w:rsidRDefault="00B672D6" w:rsidP="00AE5880">
      <w:pPr>
        <w:spacing w:after="0"/>
        <w:jc w:val="both"/>
      </w:pPr>
      <w:r>
        <w:t>Des produits adaptés</w:t>
      </w:r>
      <w:r w:rsidRPr="00B672D6">
        <w:t xml:space="preserve"> à tous</w:t>
      </w:r>
      <w:r>
        <w:t xml:space="preserve"> les âges et diversifiés</w:t>
      </w:r>
      <w:r w:rsidRPr="00B672D6">
        <w:t>.</w:t>
      </w:r>
    </w:p>
    <w:p w:rsidR="00B672D6" w:rsidRDefault="00B672D6" w:rsidP="00AE5880">
      <w:pPr>
        <w:pStyle w:val="Titre1"/>
      </w:pPr>
      <w:r w:rsidRPr="00B672D6">
        <w:t xml:space="preserve">Frais d'inscription : </w:t>
      </w:r>
    </w:p>
    <w:p w:rsidR="00AE5880" w:rsidRDefault="00AE5880" w:rsidP="00AE5880">
      <w:pPr>
        <w:spacing w:after="0"/>
        <w:jc w:val="both"/>
      </w:pPr>
    </w:p>
    <w:p w:rsidR="00AE5880" w:rsidRDefault="00AE5880" w:rsidP="00AE5880">
      <w:pPr>
        <w:spacing w:after="0"/>
        <w:jc w:val="both"/>
      </w:pPr>
      <w:r w:rsidRPr="00B672D6">
        <w:t>Les coûts horaires seront revus au 1er janvier de chaque année.</w:t>
      </w:r>
    </w:p>
    <w:p w:rsidR="00B672D6" w:rsidRPr="00B672D6" w:rsidRDefault="00B672D6" w:rsidP="00AE5880">
      <w:pPr>
        <w:spacing w:after="0"/>
        <w:jc w:val="both"/>
      </w:pPr>
    </w:p>
    <w:p w:rsidR="00B672D6" w:rsidRPr="00B672D6" w:rsidRDefault="00AE5880" w:rsidP="00AE5880">
      <w:pPr>
        <w:spacing w:after="0"/>
        <w:jc w:val="both"/>
      </w:pPr>
      <w:r>
        <w:t>Il</w:t>
      </w:r>
      <w:r w:rsidR="00B672D6" w:rsidRPr="00B672D6">
        <w:t>s couvrent les frais administratifs et sont versés cha</w:t>
      </w:r>
      <w:r>
        <w:t>que année lors de l'inscription</w:t>
      </w:r>
      <w:r w:rsidR="00B672D6" w:rsidRPr="00B672D6">
        <w:t xml:space="preserve"> ou ré</w:t>
      </w:r>
      <w:r>
        <w:t>inscription pour l'</w:t>
      </w:r>
      <w:r w:rsidR="00B672D6" w:rsidRPr="00B672D6">
        <w:t xml:space="preserve">accueil. Ils ne sont pas remboursés en cas d'annulation par les parents. </w:t>
      </w:r>
      <w:r>
        <w:t>Ils sont exigibles une seul</w:t>
      </w:r>
      <w:r w:rsidR="00B672D6" w:rsidRPr="00B672D6">
        <w:t xml:space="preserve"> fois dans l'année et ce quel que soit le nombre de recours à la micro-crèche durant cette période. </w:t>
      </w:r>
    </w:p>
    <w:p w:rsidR="00B672D6" w:rsidRPr="00B672D6" w:rsidRDefault="00B672D6" w:rsidP="00AE5880">
      <w:pPr>
        <w:spacing w:after="0"/>
        <w:jc w:val="both"/>
      </w:pPr>
      <w:r w:rsidRPr="00B672D6">
        <w:t xml:space="preserve">Frais d’inscription : 50€ par an et 25€ lors d'une </w:t>
      </w:r>
      <w:r w:rsidR="00AE5880" w:rsidRPr="00B672D6">
        <w:t>réinscription</w:t>
      </w:r>
      <w:r w:rsidRPr="00B672D6">
        <w:t xml:space="preserve"> l'année suivant</w:t>
      </w:r>
      <w:r w:rsidR="00AE5880">
        <w:t>e</w:t>
      </w:r>
      <w:r w:rsidRPr="00B672D6">
        <w:t>.</w:t>
      </w:r>
    </w:p>
    <w:p w:rsidR="00B672D6" w:rsidRPr="00B672D6" w:rsidRDefault="00B672D6" w:rsidP="00AE5880">
      <w:pPr>
        <w:spacing w:after="0"/>
        <w:jc w:val="both"/>
      </w:pPr>
    </w:p>
    <w:p w:rsidR="00B672D6" w:rsidRDefault="00B672D6" w:rsidP="00AE5880">
      <w:pPr>
        <w:spacing w:after="0"/>
        <w:jc w:val="both"/>
      </w:pPr>
      <w:r w:rsidRPr="00B672D6">
        <w:t xml:space="preserve">Pour </w:t>
      </w:r>
      <w:r w:rsidR="00AE5880" w:rsidRPr="00B672D6">
        <w:t>des demandes spécifiques</w:t>
      </w:r>
      <w:r w:rsidRPr="00B672D6">
        <w:t xml:space="preserve"> pour la garde de votre enfant ou pour plus de renseignement</w:t>
      </w:r>
      <w:r w:rsidR="00AE5880">
        <w:t>s, contactez la responsable par mail ou télé</w:t>
      </w:r>
      <w:r w:rsidRPr="00B672D6">
        <w:t>phone.</w:t>
      </w:r>
    </w:p>
    <w:p w:rsidR="002652EA" w:rsidRPr="00B672D6" w:rsidRDefault="002652EA" w:rsidP="002652EA">
      <w:pPr>
        <w:pStyle w:val="Titre1"/>
      </w:pPr>
      <w:r w:rsidRPr="00B672D6">
        <w:t xml:space="preserve">Pièces à fournir lors de la </w:t>
      </w:r>
      <w:r>
        <w:t>pré-inscription</w:t>
      </w:r>
      <w:r w:rsidRPr="00B672D6">
        <w:t xml:space="preserve"> :</w:t>
      </w:r>
    </w:p>
    <w:p w:rsidR="002652EA" w:rsidRPr="00B672D6" w:rsidRDefault="002652EA" w:rsidP="002652EA">
      <w:pPr>
        <w:spacing w:after="0"/>
        <w:jc w:val="both"/>
      </w:pPr>
    </w:p>
    <w:p w:rsidR="002652EA" w:rsidRPr="00B672D6" w:rsidRDefault="002652EA" w:rsidP="002652EA">
      <w:pPr>
        <w:spacing w:after="0"/>
        <w:jc w:val="both"/>
      </w:pPr>
      <w:r w:rsidRPr="00B672D6">
        <w:t>Photocopie du dernier avis d’imposition</w:t>
      </w:r>
    </w:p>
    <w:p w:rsidR="002652EA" w:rsidRPr="00B672D6" w:rsidRDefault="002652EA" w:rsidP="002652EA">
      <w:pPr>
        <w:spacing w:after="0"/>
        <w:jc w:val="both"/>
      </w:pPr>
      <w:r w:rsidRPr="00B672D6">
        <w:t>Photocopie du livret de famille ou certificat de grossesse</w:t>
      </w:r>
    </w:p>
    <w:p w:rsidR="002652EA" w:rsidRPr="00B672D6" w:rsidRDefault="002652EA" w:rsidP="002652EA">
      <w:pPr>
        <w:spacing w:after="0"/>
        <w:jc w:val="both"/>
      </w:pPr>
      <w:r>
        <w:t>Dossier de</w:t>
      </w:r>
      <w:r w:rsidRPr="00B672D6">
        <w:t xml:space="preserve"> </w:t>
      </w:r>
      <w:r>
        <w:t>pré-inscription</w:t>
      </w:r>
      <w:r w:rsidRPr="00B672D6">
        <w:t xml:space="preserve"> signée</w:t>
      </w:r>
    </w:p>
    <w:p w:rsidR="00DD31AB" w:rsidRDefault="00DD31AB" w:rsidP="00AE5880">
      <w:pPr>
        <w:spacing w:after="0"/>
        <w:jc w:val="both"/>
      </w:pPr>
      <w:bookmarkStart w:id="0" w:name="_GoBack"/>
    </w:p>
    <w:p w:rsidR="00DD31AB" w:rsidRDefault="00DD31AB" w:rsidP="00AE5880">
      <w:pPr>
        <w:spacing w:after="0"/>
        <w:jc w:val="both"/>
      </w:pPr>
    </w:p>
    <w:bookmarkEnd w:id="0"/>
    <w:p w:rsidR="00DD31AB" w:rsidRDefault="00DD31AB" w:rsidP="00AE5880">
      <w:pPr>
        <w:spacing w:after="0"/>
        <w:jc w:val="both"/>
      </w:pPr>
    </w:p>
    <w:p w:rsidR="00DD31AB" w:rsidRDefault="00DD31AB" w:rsidP="00AE5880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 xml:space="preserve">Fait à : </w:t>
      </w:r>
    </w:p>
    <w:p w:rsidR="00DD31AB" w:rsidRPr="00B672D6" w:rsidRDefault="00DD31AB" w:rsidP="00DD31AB">
      <w:pPr>
        <w:spacing w:after="0"/>
        <w:jc w:val="both"/>
      </w:pPr>
      <w:r w:rsidRPr="00B672D6">
        <w:t xml:space="preserve">Le : </w:t>
      </w:r>
    </w:p>
    <w:p w:rsidR="00DD31AB" w:rsidRPr="00B672D6" w:rsidRDefault="00DD31AB" w:rsidP="00DD31AB">
      <w:pPr>
        <w:spacing w:after="0"/>
        <w:jc w:val="both"/>
      </w:pPr>
    </w:p>
    <w:p w:rsidR="00DD31AB" w:rsidRPr="00B672D6" w:rsidRDefault="00DD31AB" w:rsidP="00DD31AB">
      <w:pPr>
        <w:spacing w:after="0"/>
        <w:jc w:val="both"/>
      </w:pPr>
      <w:r w:rsidRPr="00B672D6">
        <w:t>Nom de la mère :</w:t>
      </w:r>
      <w:r w:rsidRPr="00B672D6">
        <w:tab/>
      </w:r>
      <w:r w:rsidRPr="00B672D6">
        <w:tab/>
      </w:r>
      <w:r w:rsidRPr="00B672D6">
        <w:tab/>
      </w:r>
      <w:r w:rsidRPr="00B672D6">
        <w:tab/>
      </w:r>
      <w:r>
        <w:tab/>
        <w:t>N</w:t>
      </w:r>
      <w:r w:rsidRPr="00B672D6">
        <w:t>om du père :</w:t>
      </w:r>
    </w:p>
    <w:p w:rsidR="00DD31AB" w:rsidRPr="00DD31AB" w:rsidRDefault="00DD31AB" w:rsidP="00DD31AB">
      <w:pPr>
        <w:spacing w:after="0"/>
        <w:jc w:val="both"/>
        <w:rPr>
          <w:sz w:val="20"/>
        </w:rPr>
      </w:pPr>
      <w:r w:rsidRPr="00DD31AB">
        <w:rPr>
          <w:sz w:val="20"/>
        </w:rPr>
        <w:t>(Précédée de la mention "Lu et approuvé")</w:t>
      </w:r>
      <w:r w:rsidRPr="00DD31AB">
        <w:rPr>
          <w:sz w:val="20"/>
        </w:rPr>
        <w:tab/>
      </w:r>
      <w:r w:rsidRPr="00DD31AB">
        <w:rPr>
          <w:sz w:val="20"/>
        </w:rPr>
        <w:tab/>
      </w:r>
      <w:r>
        <w:rPr>
          <w:sz w:val="20"/>
        </w:rPr>
        <w:tab/>
      </w:r>
      <w:r w:rsidRPr="00DD31AB">
        <w:rPr>
          <w:sz w:val="20"/>
        </w:rPr>
        <w:t>(Précédée de la mention "Lu et approuvé")</w:t>
      </w:r>
    </w:p>
    <w:p w:rsidR="00DD31AB" w:rsidRPr="00B672D6" w:rsidRDefault="00DD31AB" w:rsidP="00AE5880">
      <w:pPr>
        <w:spacing w:after="0"/>
        <w:jc w:val="both"/>
      </w:pPr>
    </w:p>
    <w:p w:rsidR="00B672D6" w:rsidRPr="00B672D6" w:rsidRDefault="00B672D6" w:rsidP="00AE5880">
      <w:pPr>
        <w:spacing w:after="0"/>
        <w:jc w:val="both"/>
      </w:pPr>
    </w:p>
    <w:p w:rsidR="00B672D6" w:rsidRPr="00B672D6" w:rsidRDefault="00B672D6" w:rsidP="00DD31AB">
      <w:pPr>
        <w:spacing w:after="0"/>
        <w:jc w:val="right"/>
      </w:pPr>
      <w:r w:rsidRPr="00B672D6">
        <w:t xml:space="preserve">A bientôt </w:t>
      </w:r>
    </w:p>
    <w:p w:rsidR="00B672D6" w:rsidRPr="00B672D6" w:rsidRDefault="00B672D6" w:rsidP="00AE5880">
      <w:pPr>
        <w:spacing w:after="0"/>
        <w:jc w:val="both"/>
      </w:pPr>
    </w:p>
    <w:sectPr w:rsidR="00B672D6" w:rsidRPr="00B672D6" w:rsidSect="00AE58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1F350F"/>
    <w:multiLevelType w:val="hybridMultilevel"/>
    <w:tmpl w:val="959CE65A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C4F8D"/>
    <w:multiLevelType w:val="hybridMultilevel"/>
    <w:tmpl w:val="302EB510"/>
    <w:lvl w:ilvl="0" w:tplc="FB209116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0348C"/>
    <w:multiLevelType w:val="multilevel"/>
    <w:tmpl w:val="3CF03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2D6"/>
    <w:rsid w:val="002652EA"/>
    <w:rsid w:val="00AE5880"/>
    <w:rsid w:val="00B407A3"/>
    <w:rsid w:val="00B672D6"/>
    <w:rsid w:val="00DD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D7F7"/>
  <w15:docId w15:val="{2C2A1343-9668-48D8-ABFF-1751FFAD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72D6"/>
    <w:pPr>
      <w:spacing w:after="160" w:line="259" w:lineRule="auto"/>
    </w:pPr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nkins-keub.github.io/les-petites-mains-en-couleurs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31</TotalTime>
  <Pages>3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2017-11-17T07:11:00Z</dcterms:created>
  <dcterms:modified xsi:type="dcterms:W3CDTF">2017-11-17T07:43:00Z</dcterms:modified>
</cp:coreProperties>
</file>